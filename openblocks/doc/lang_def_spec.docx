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1"/>
        <w:numPr>
          <w:ilvl w:val="0"/>
          <w:numId w:val="1"/>
        </w:numPr>
        <w:tabs>
          <w:tab w:pos="620" w:val="left"/>
        </w:tabs>
        <w:spacing w:before="61"/>
        <w:ind w:left="636" w:right="-20" w:hanging="211"/>
        <w:jc w:val="left"/>
        <w:rPr>
          <w:b w:val="0"/>
          <w:bCs w:val="0"/>
        </w:rPr>
      </w:pPr>
      <w:r>
        <w:rPr/>
        <w:pict>
          <v:group style="position:absolute;margin-left:66.699997pt;margin-top:287.199921pt;width:486.99994pt;height:203.07999pt;mso-position-horizontal-relative:page;mso-position-vertical-relative:page;z-index:-524" coordorigin="1334,5744" coordsize="9740,4062">
            <v:shape style="position:absolute;left:4944;top:5956;width:2362;height:802" type="#_x0000_t75">
              <v:imagedata r:id="rId5" o:title=""/>
            </v:shape>
            <v:group style="position:absolute;left:1344;top:5754;width:9720;height:4042" coordorigin="1344,5754" coordsize="9720,4042">
              <v:shape style="position:absolute;left:1344;top:5754;width:9720;height:4042" coordorigin="1344,5754" coordsize="9720,4042" path="m1344,5754l11064,5754,11064,9796,1344,9796,1344,5754xe" filled="t" fillcolor="#FFFFFF" stroked="f">
                <v:path arrowok="t"/>
                <v:fill/>
              </v:shape>
            </v:group>
            <v:group style="position:absolute;left:1344;top:5754;width:9720;height:4042" coordorigin="1344,5754" coordsize="9720,4042">
              <v:shape style="position:absolute;left:1344;top:5754;width:9720;height:4042" coordorigin="1344,5754" coordsize="9720,4042" path="m1344,5754l11064,5754,11064,9796,1344,9796,1344,5754xe" filled="f" stroked="t" strokeweight=".96pt" strokecolor="#000000">
                <v:path arrowok="t"/>
              </v:shape>
            </v:group>
            <v:group style="position:absolute;left:1459;top:6781;width:9490;height:202" coordorigin="1459,6781" coordsize="9490,202">
              <v:shape style="position:absolute;left:1459;top:6781;width:9490;height:202" coordorigin="1459,6781" coordsize="9490,202" path="m1459,6781l10949,6781,10949,6983,1459,6983,1459,6781xe" filled="t" fillcolor="#E6E6E6" stroked="f">
                <v:path arrowok="t"/>
                <v:fill/>
              </v:shape>
            </v:group>
            <v:group style="position:absolute;left:1459;top:6983;width:9490;height:202" coordorigin="1459,6983" coordsize="9490,202">
              <v:shape style="position:absolute;left:1459;top:6983;width:9490;height:202" coordorigin="1459,6983" coordsize="9490,202" path="m1459,6983l10949,6983,10949,7184,1459,7184,1459,6983xe" filled="t" fillcolor="#E6E6E6" stroked="f">
                <v:path arrowok="t"/>
                <v:fill/>
              </v:shape>
            </v:group>
            <v:group style="position:absolute;left:1459;top:7184;width:9490;height:206" coordorigin="1459,7184" coordsize="9490,206">
              <v:shape style="position:absolute;left:1459;top:7184;width:9490;height:206" coordorigin="1459,7184" coordsize="9490,206" path="m1459,7184l10949,7184,10949,7391,1459,7391,1459,7184xe" filled="t" fillcolor="#E6E6E6" stroked="f">
                <v:path arrowok="t"/>
                <v:fill/>
              </v:shape>
            </v:group>
            <v:group style="position:absolute;left:1459;top:7391;width:9490;height:202" coordorigin="1459,7391" coordsize="9490,202">
              <v:shape style="position:absolute;left:1459;top:7391;width:9490;height:202" coordorigin="1459,7391" coordsize="9490,202" path="m1459,7391l10949,7391,10949,7592,1459,7592,1459,7391xe" filled="t" fillcolor="#E6E6E6" stroked="f">
                <v:path arrowok="t"/>
                <v:fill/>
              </v:shape>
            </v:group>
            <v:group style="position:absolute;left:1459;top:7592;width:9490;height:202" coordorigin="1459,7592" coordsize="9490,202">
              <v:shape style="position:absolute;left:1459;top:7592;width:9490;height:202" coordorigin="1459,7592" coordsize="9490,202" path="m1459,7592l10949,7592,10949,7794,1459,7794,1459,7592xe" filled="t" fillcolor="#E6E6E6" stroked="f">
                <v:path arrowok="t"/>
                <v:fill/>
              </v:shape>
            </v:group>
            <v:group style="position:absolute;left:1459;top:7794;width:9490;height:202" coordorigin="1459,7794" coordsize="9490,202">
              <v:shape style="position:absolute;left:1459;top:7794;width:9490;height:202" coordorigin="1459,7794" coordsize="9490,202" path="m1459,7794l10949,7794,10949,7996,1459,7996,1459,7794xe" filled="t" fillcolor="#E6E6E6" stroked="f">
                <v:path arrowok="t"/>
                <v:fill/>
              </v:shape>
            </v:group>
            <v:group style="position:absolute;left:1459;top:7996;width:9490;height:202" coordorigin="1459,7996" coordsize="9490,202">
              <v:shape style="position:absolute;left:1459;top:7996;width:9490;height:202" coordorigin="1459,7996" coordsize="9490,202" path="m1459,7996l10949,7996,10949,8197,1459,8197,1459,7996xe" filled="t" fillcolor="#E6E6E6" stroked="f">
                <v:path arrowok="t"/>
                <v:fill/>
              </v:shape>
            </v:group>
            <v:group style="position:absolute;left:1459;top:8197;width:9490;height:206" coordorigin="1459,8197" coordsize="9490,206">
              <v:shape style="position:absolute;left:1459;top:8197;width:9490;height:206" coordorigin="1459,8197" coordsize="9490,206" path="m1459,8197l10949,8197,10949,8404,1459,8404,1459,8197xe" filled="t" fillcolor="#E6E6E6" stroked="f">
                <v:path arrowok="t"/>
                <v:fill/>
              </v:shape>
            </v:group>
            <v:group style="position:absolute;left:1459;top:8404;width:9490;height:202" coordorigin="1459,8404" coordsize="9490,202">
              <v:shape style="position:absolute;left:1459;top:8404;width:9490;height:202" coordorigin="1459,8404" coordsize="9490,202" path="m1459,8404l10949,8404,10949,8605,1459,8605,1459,8404xe" filled="t" fillcolor="#E6E6E6" stroked="f">
                <v:path arrowok="t"/>
                <v:fill/>
              </v:shape>
            </v:group>
            <v:group style="position:absolute;left:1459;top:8605;width:9490;height:202" coordorigin="1459,8605" coordsize="9490,202">
              <v:shape style="position:absolute;left:1459;top:8605;width:9490;height:202" coordorigin="1459,8605" coordsize="9490,202" path="m1459,8605l10949,8605,10949,8807,1459,8807,1459,8605xe" filled="t" fillcolor="#E6E6E6" stroked="f">
                <v:path arrowok="t"/>
                <v:fill/>
              </v:shape>
            </v:group>
            <v:group style="position:absolute;left:1459;top:8807;width:9490;height:365" coordorigin="1459,8807" coordsize="9490,365">
              <v:shape style="position:absolute;left:1459;top:8807;width:9490;height:365" coordorigin="1459,8807" coordsize="9490,365" path="m1459,8807l10949,8807,10949,9172,1459,9172,1459,8807xe" filled="t" fillcolor="#E6E6E6" stroked="f">
                <v:path arrowok="t"/>
                <v:fill/>
              </v:shape>
            </v:group>
            <v:group style="position:absolute;left:1526;top:9172;width:9360;height:542" coordorigin="1526,9172" coordsize="9360,542">
              <v:shape style="position:absolute;left:1526;top:9172;width:9360;height:542" coordorigin="1526,9172" coordsize="9360,542" path="m1526,9172l10886,9172,10886,9714,1526,9714,1526,9172x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spacing w:val="2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age</w:t>
      </w:r>
      <w:r>
        <w:rPr>
          <w:spacing w:val="-9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f</w:t>
      </w:r>
      <w:r>
        <w:rPr>
          <w:spacing w:val="4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i</w:t>
      </w:r>
      <w:r>
        <w:rPr>
          <w:spacing w:val="3"/>
          <w:w w:val="100"/>
        </w:rPr>
        <w:t>t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on</w:t>
      </w:r>
      <w:r>
        <w:rPr>
          <w:spacing w:val="-11"/>
          <w:w w:val="100"/>
        </w:rPr>
        <w:t> </w:t>
      </w:r>
      <w:r>
        <w:rPr>
          <w:spacing w:val="3"/>
          <w:w w:val="100"/>
        </w:rPr>
        <w:t>F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X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e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f</w:t>
      </w:r>
      <w:r>
        <w:rPr>
          <w:spacing w:val="-1"/>
          <w:w w:val="100"/>
        </w:rPr>
        <w:t>i</w:t>
      </w:r>
      <w:r>
        <w:rPr>
          <w:spacing w:val="6"/>
          <w:w w:val="100"/>
        </w:rPr>
        <w:t>c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ind w:left="425" w:right="-20" w:firstLine="0"/>
        <w:jc w:val="left"/>
      </w:pP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ng_d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"/>
        <w:numPr>
          <w:ilvl w:val="1"/>
          <w:numId w:val="1"/>
        </w:numPr>
        <w:tabs>
          <w:tab w:pos="840" w:val="left"/>
        </w:tabs>
        <w:spacing w:line="324" w:lineRule="exact"/>
        <w:ind w:left="857" w:right="-20" w:hanging="216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0"/>
          <w:w w:val="100"/>
        </w:rPr>
      </w:r>
    </w:p>
    <w:p>
      <w:pPr>
        <w:pStyle w:val="Body"/>
        <w:numPr>
          <w:ilvl w:val="1"/>
          <w:numId w:val="1"/>
        </w:numPr>
        <w:tabs>
          <w:tab w:pos="840" w:val="left"/>
        </w:tabs>
        <w:spacing w:line="296" w:lineRule="exact"/>
        <w:ind w:left="857" w:right="-20" w:hanging="216"/>
        <w:jc w:val="left"/>
      </w:pP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g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nv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ind w:left="425" w:right="-20" w:firstLine="0"/>
        <w:jc w:val="left"/>
      </w:pP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ng_d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bu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ng_d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.</w:t>
      </w:r>
      <w:r>
        <w:rPr>
          <w:b w:val="0"/>
          <w:bCs w:val="0"/>
          <w:spacing w:val="0"/>
          <w:w w:val="100"/>
        </w:rPr>
        <w:t>)</w:t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pos="620" w:val="left"/>
        </w:tabs>
        <w:ind w:left="636" w:right="-20" w:hanging="211"/>
        <w:jc w:val="left"/>
        <w:rPr>
          <w:b w:val="0"/>
          <w:bCs w:val="0"/>
        </w:rPr>
      </w:pPr>
      <w:r>
        <w:rPr>
          <w:spacing w:val="-1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e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f</w:t>
      </w:r>
      <w:r>
        <w:rPr>
          <w:spacing w:val="0"/>
          <w:w w:val="100"/>
        </w:rPr>
        <w:t>y</w:t>
      </w:r>
      <w:r>
        <w:rPr>
          <w:spacing w:val="4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2"/>
          <w:w w:val="100"/>
        </w:rPr>
        <w:t>B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o</w:t>
      </w:r>
      <w:r>
        <w:rPr>
          <w:spacing w:val="1"/>
          <w:w w:val="100"/>
        </w:rPr>
        <w:t>c</w:t>
      </w:r>
      <w:r>
        <w:rPr>
          <w:spacing w:val="0"/>
          <w:w w:val="100"/>
        </w:rPr>
        <w:t>k</w:t>
      </w:r>
      <w:r>
        <w:rPr>
          <w:spacing w:val="-6"/>
          <w:w w:val="100"/>
        </w:rPr>
        <w:t> </w:t>
      </w:r>
      <w:r>
        <w:rPr>
          <w:spacing w:val="2"/>
          <w:w w:val="100"/>
        </w:rPr>
        <w:t>L</w:t>
      </w:r>
      <w:r>
        <w:rPr>
          <w:spacing w:val="5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age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425" w:right="-20" w:firstLine="0"/>
        <w:jc w:val="left"/>
        <w:rPr>
          <w:b w:val="0"/>
          <w:bCs w:val="0"/>
        </w:rPr>
      </w:pPr>
      <w:r>
        <w:rPr>
          <w:spacing w:val="0"/>
          <w:w w:val="100"/>
        </w:rPr>
        <w:t>2</w:t>
      </w:r>
      <w:r>
        <w:rPr>
          <w:spacing w:val="2"/>
          <w:w w:val="100"/>
        </w:rPr>
        <w:t>.</w:t>
      </w:r>
      <w:r>
        <w:rPr>
          <w:spacing w:val="0"/>
          <w:w w:val="100"/>
        </w:rPr>
        <w:t>1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k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n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4" w:lineRule="exact"/>
        <w:ind w:left="425" w:right="-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nus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</w:p>
    <w:p>
      <w:pPr>
        <w:pStyle w:val="Body"/>
        <w:spacing w:line="274" w:lineRule="exact"/>
        <w:ind w:left="425" w:right="-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nus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your</w:t>
      </w:r>
    </w:p>
    <w:p>
      <w:pPr>
        <w:pStyle w:val="Body"/>
        <w:spacing w:before="2"/>
        <w:ind w:left="425" w:right="-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ngu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7"/>
        <w:ind w:left="108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41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35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50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w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66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38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0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5"/>
        <w:ind w:left="540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5"/>
        <w:ind w:left="828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44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22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9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29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22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w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30"/>
        <w:ind w:left="828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56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22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66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3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22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3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22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5"/>
        <w:ind w:left="540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5"/>
        <w:ind w:left="540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5"/>
        <w:ind w:left="828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53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7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78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5"/>
        <w:ind w:left="1260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41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0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66"/>
          <w:w w:val="100"/>
          <w:sz w:val="17"/>
          <w:szCs w:val="17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30"/>
        <w:ind w:left="828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5"/>
        <w:ind w:left="540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before="21"/>
        <w:ind w:left="108" w:right="-20" w:firstLine="0"/>
        <w:jc w:val="left"/>
        <w:rPr>
          <w:rFonts w:ascii="OCR A Extended" w:hAnsi="OCR A Extended" w:cs="OCR A Extended" w:eastAsia="OCR A Extended"/>
          <w:sz w:val="17"/>
          <w:szCs w:val="17"/>
        </w:rPr>
      </w:pP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"/>
          <w:w w:val="103"/>
          <w:sz w:val="17"/>
          <w:szCs w:val="17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4"/>
          <w:w w:val="103"/>
          <w:sz w:val="17"/>
          <w:szCs w:val="17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3"/>
          <w:sz w:val="17"/>
          <w:szCs w:val="17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17"/>
          <w:szCs w:val="17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7"/>
        <w:ind w:left="290" w:right="-2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/>
          <w:bCs/>
          <w:spacing w:val="1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1"/>
          <w:szCs w:val="21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ard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ck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ck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2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2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2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2"/>
          <w:sz w:val="21"/>
          <w:szCs w:val="21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2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2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1"/>
          <w:szCs w:val="2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3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791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nus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940" w:right="1930" w:firstLine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cr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pt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8" w:lineRule="auto" w:before="4"/>
              <w:ind w:left="100" w:right="284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768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4"/>
              <w:ind w:left="100" w:right="123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er-e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2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4"/>
              <w:ind w:left="100" w:right="154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773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4"/>
              <w:ind w:left="100" w:right="10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e).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ref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380" w:bottom="280" w:left="1380" w:right="1400"/>
        </w:sectPr>
      </w:pP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ff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ceed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8" w:lineRule="auto" w:before="4"/>
              <w:ind w:left="100" w:right="953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8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before="13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before="8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60" w:val="left"/>
        </w:tabs>
        <w:spacing w:before="29"/>
        <w:ind w:left="767" w:right="-20" w:hanging="5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"/>
        <w:spacing w:line="274" w:lineRule="exact"/>
        <w:ind w:left="225" w:right="-20" w:firstLine="0"/>
        <w:jc w:val="left"/>
      </w:pP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3"/>
          <w:w w:val="100"/>
        </w:rPr>
        <w:t>-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</w:p>
    <w:p>
      <w:pPr>
        <w:pStyle w:val="Body"/>
        <w:spacing w:before="2"/>
        <w:ind w:left="225" w:right="-20" w:firstLine="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ind w:left="225" w:right="-20" w:firstLine="0"/>
        <w:jc w:val="left"/>
      </w:pP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0"/>
          <w:w w:val="100"/>
        </w:rPr>
        <w:t>)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2"/>
          <w:numId w:val="2"/>
        </w:numPr>
        <w:tabs>
          <w:tab w:pos="760" w:val="left"/>
        </w:tabs>
        <w:ind w:left="767" w:right="-20" w:hanging="5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onn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"/>
        <w:spacing w:line="274" w:lineRule="exact"/>
        <w:ind w:left="225" w:right="-20" w:firstLine="0"/>
        <w:jc w:val="left"/>
      </w:pP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</w:p>
    <w:p>
      <w:pPr>
        <w:pStyle w:val="Body"/>
        <w:spacing w:before="2"/>
        <w:ind w:left="225" w:right="-20" w:firstLine="0"/>
        <w:jc w:val="left"/>
      </w:pP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on:</w:t>
      </w:r>
      <w:r>
        <w:rPr>
          <w:b w:val="0"/>
          <w:bCs w:val="0"/>
          <w:spacing w:val="0"/>
          <w:w w:val="100"/>
        </w:rPr>
      </w:r>
    </w:p>
    <w:p>
      <w:pPr>
        <w:pStyle w:val="Body"/>
        <w:numPr>
          <w:ilvl w:val="3"/>
          <w:numId w:val="2"/>
        </w:numPr>
        <w:tabs>
          <w:tab w:pos="640" w:val="left"/>
        </w:tabs>
        <w:spacing w:line="324" w:lineRule="exact"/>
        <w:ind w:left="657" w:right="-20" w:hanging="216"/>
        <w:jc w:val="left"/>
      </w:pP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ug: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k.</w:t>
      </w:r>
    </w:p>
    <w:p>
      <w:pPr>
        <w:pStyle w:val="Body"/>
        <w:numPr>
          <w:ilvl w:val="3"/>
          <w:numId w:val="2"/>
        </w:numPr>
        <w:tabs>
          <w:tab w:pos="640" w:val="left"/>
        </w:tabs>
        <w:spacing w:line="277" w:lineRule="exact"/>
        <w:ind w:left="657" w:right="-20" w:hanging="216"/>
        <w:jc w:val="left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ght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25" w:lineRule="exact"/>
        <w:ind w:left="657" w:right="-20" w:firstLine="0"/>
        <w:jc w:val="left"/>
      </w:pP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"/>
        <w:numPr>
          <w:ilvl w:val="3"/>
          <w:numId w:val="2"/>
        </w:numPr>
        <w:tabs>
          <w:tab w:pos="640" w:val="left"/>
        </w:tabs>
        <w:spacing w:line="326" w:lineRule="exact"/>
        <w:ind w:left="657" w:right="-20" w:hanging="216"/>
        <w:jc w:val="left"/>
      </w:pP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ous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nd.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k.</w:t>
      </w:r>
    </w:p>
    <w:p>
      <w:pPr>
        <w:pStyle w:val="Body"/>
        <w:numPr>
          <w:ilvl w:val="3"/>
          <w:numId w:val="2"/>
        </w:numPr>
        <w:tabs>
          <w:tab w:pos="640" w:val="left"/>
        </w:tabs>
        <w:spacing w:line="294" w:lineRule="exact"/>
        <w:ind w:left="657" w:right="-20" w:hanging="216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nd.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k.</w:t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40" w:lineRule="auto"/>
        <w:ind w:left="225" w:right="181" w:firstLine="0"/>
        <w:jc w:val="left"/>
      </w:pP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ype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boo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ype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onn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ype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y,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ns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ype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pt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4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nd.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40" w:lineRule="auto" w:before="29"/>
        <w:ind w:left="225" w:right="792" w:firstLine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199997pt;margin-top:-122.466904pt;width:441.12pt;height:117.12003pt;mso-position-horizontal-relative:page;mso-position-vertical-relative:paragraph;z-index:-523" type="#_x0000_t202" filled="f" stroked="f">
            <v:textbox inset="0,0,0,0">
              <w:txbxContent>
                <w:p>
                  <w:pPr>
                    <w:spacing w:line="100" w:lineRule="exact" w:before="1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48" w:lineRule="auto"/>
                    <w:ind w:left="101" w:right="138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5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ck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-2"/>
                      <w:w w:val="100"/>
                      <w:sz w:val="21"/>
                      <w:szCs w:val="21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5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“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”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5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2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5"/>
                      <w:w w:val="102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2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5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“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4"/>
                      <w:w w:val="10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”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-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ck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4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ean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4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rr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red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2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2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2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2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4.699997pt;margin-top:-122.966904pt;width:442.12pt;height:118.12003pt;mso-position-horizontal-relative:page;mso-position-vertical-relative:paragraph;z-index:-522" coordorigin="1694,-2459" coordsize="8842,2362">
            <v:shape style="position:absolute;left:4344;top:-2229;width:1862;height:1478" type="#_x0000_t75">
              <v:imagedata r:id="rId6" o:title=""/>
            </v:shape>
            <v:shape style="position:absolute;left:6326;top:-1432;width:1579;height:682" type="#_x0000_t75">
              <v:imagedata r:id="rId7" o:title=""/>
            </v:shape>
            <v:group style="position:absolute;left:1704;top:-2449;width:8822;height:2342" coordorigin="1704,-2449" coordsize="8822,2342">
              <v:shape style="position:absolute;left:1704;top:-2449;width:8822;height:2342" coordorigin="1704,-2449" coordsize="8822,2342" path="m1704,-2449l10526,-2449,10526,-107,1704,-107,1704,-2449xe" filled="t" fillcolor="#FFFFFF" stroked="f">
                <v:path arrowok="t"/>
                <v:fill/>
              </v:shape>
            </v:group>
            <v:group style="position:absolute;left:1704;top:-2449;width:8822;height:2342" coordorigin="1704,-2449" coordsize="8822,2342">
              <v:shape style="position:absolute;left:1704;top:-2449;width:8822;height:2342" coordorigin="1704,-2449" coordsize="8822,2342" path="m1704,-2449l10526,-2449,10526,-107,1704,-107,1704,-2449xe" filled="f" stroked="t" strokeweight=".96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ugs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dyn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623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nn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ct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940" w:right="1930" w:firstLine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cr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pt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8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4"/>
              <w:ind w:left="100" w:right="212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  <w:t>’s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3"/>
                <w:w w:val="10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8" w:lineRule="auto" w:before="4"/>
              <w:ind w:left="100" w:right="212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r-e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1340" w:bottom="280" w:left="1580" w:right="1560"/>
        </w:sectPr>
      </w:pP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68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4"/>
              <w:ind w:left="100" w:right="826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Bef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8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4"/>
              <w:ind w:left="100" w:right="7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22" w:hRule="exact"/>
        </w:trPr>
        <w:tc>
          <w:tcPr>
            <w:tcW w:w="3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5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4"/>
              <w:ind w:left="100" w:right="541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eft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before="2"/>
              <w:ind w:left="100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aced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spacing w:line="240" w:lineRule="auto" w:before="29"/>
        <w:ind w:left="225" w:right="186" w:firstLine="0"/>
        <w:jc w:val="left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gu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gu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gu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gu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k.</w:t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59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882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ues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633" w:right="1608" w:firstLine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cr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pt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60" w:val="left"/>
        </w:tabs>
        <w:spacing w:before="29"/>
        <w:ind w:left="767" w:right="-20" w:hanging="5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ubs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"/>
        <w:spacing w:line="274" w:lineRule="exact"/>
        <w:ind w:left="225" w:right="-20" w:firstLine="0"/>
        <w:jc w:val="left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dyn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"/>
        <w:spacing w:line="274" w:lineRule="exact" w:before="7"/>
        <w:ind w:left="225" w:right="575" w:firstLine="0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dyn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ub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ubs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4" w:lineRule="exact" w:before="4"/>
        <w:ind w:left="225" w:right="263" w:firstLine="0"/>
        <w:jc w:val="left"/>
      </w:pPr>
      <w:r>
        <w:rPr/>
        <w:pict>
          <v:shape style="position:absolute;margin-left:85.199997pt;margin-top:36.599976pt;width:449.99994pt;height:260.87997pt;mso-position-horizontal-relative:page;mso-position-vertical-relative:paragraph;z-index:-521" type="#_x0000_t202" filled="f" stroked="f">
            <v:textbox inset="0,0,0,0">
              <w:txbxContent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60" w:lineRule="exact" w:before="7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line="281" w:lineRule="auto"/>
                    <w:ind w:left="144" w:right="384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1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-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v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-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81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d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v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53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56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d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-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69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6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5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35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1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0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5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16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2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2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5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line="171" w:lineRule="exact"/>
                    <w:ind w:left="144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.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.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.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576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864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53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-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d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78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-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898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30"/>
                    <w:ind w:left="576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576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864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22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-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898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22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-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”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”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576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30"/>
                    <w:ind w:left="576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864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59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0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0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1"/>
                      <w:w w:val="100"/>
                      <w:sz w:val="17"/>
                      <w:szCs w:val="17"/>
                    </w:rPr>
                    <w:t> 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v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=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"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g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p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line="240" w:lineRule="exact" w:before="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ind w:left="101" w:right="-2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1"/>
                      <w:szCs w:val="21"/>
                    </w:rPr>
                    <w:t>-v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4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7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-2"/>
                      <w:w w:val="100"/>
                      <w:sz w:val="21"/>
                      <w:szCs w:val="21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4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5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2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3"/>
                      <w:w w:val="102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2"/>
                      <w:w w:val="102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5"/>
                      <w:w w:val="102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2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4.699997pt;margin-top:27.479946pt;width:450.99994pt;height:270.5pt;mso-position-horizontal-relative:page;mso-position-vertical-relative:paragraph;z-index:-520" coordorigin="1694,550" coordsize="9020,5410">
            <v:shape style="position:absolute;left:3566;top:550;width:5117;height:2054" type="#_x0000_t75">
              <v:imagedata r:id="rId8" o:title=""/>
            </v:shape>
            <v:group style="position:absolute;left:1704;top:732;width:9000;height:5218" coordorigin="1704,732" coordsize="9000,5218">
              <v:shape style="position:absolute;left:1704;top:732;width:9000;height:5218" coordorigin="1704,732" coordsize="9000,5218" path="m1704,732l10704,732,10704,5950,1704,5950,1704,732xe" filled="t" fillcolor="#FFFFFF" stroked="f">
                <v:path arrowok="t"/>
                <v:fill/>
              </v:shape>
            </v:group>
            <v:group style="position:absolute;left:1706;top:734;width:9000;height:5218" coordorigin="1706,734" coordsize="9000,5218">
              <v:shape style="position:absolute;left:1706;top:734;width:9000;height:5218" coordorigin="1706,734" coordsize="9000,5218" path="m1706,734l10706,734,10706,5952,1706,5952,1706,734xe" filled="f" stroked="t" strokeweight=".7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nus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ow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ub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: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before="29"/>
        <w:ind w:left="225" w:right="-20" w:firstLine="0"/>
        <w:jc w:val="left"/>
      </w:pP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ubs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"/>
        <w:numPr>
          <w:ilvl w:val="3"/>
          <w:numId w:val="2"/>
        </w:numPr>
        <w:tabs>
          <w:tab w:pos="640" w:val="left"/>
        </w:tabs>
        <w:spacing w:line="341" w:lineRule="exact"/>
        <w:ind w:left="657" w:right="-20" w:hanging="216"/>
        <w:jc w:val="left"/>
      </w:pP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k.</w:t>
      </w:r>
    </w:p>
    <w:p>
      <w:pPr>
        <w:spacing w:after="0" w:line="341" w:lineRule="exact"/>
        <w:jc w:val="left"/>
        <w:sectPr>
          <w:pgSz w:w="12240" w:h="15840"/>
          <w:pgMar w:top="1340" w:bottom="280" w:left="1580" w:right="1560"/>
        </w:sectPr>
      </w:pPr>
    </w:p>
    <w:p>
      <w:pPr>
        <w:pStyle w:val="Body"/>
        <w:numPr>
          <w:ilvl w:val="0"/>
          <w:numId w:val="3"/>
        </w:numPr>
        <w:tabs>
          <w:tab w:pos="520" w:val="left"/>
        </w:tabs>
        <w:spacing w:line="384" w:lineRule="exact"/>
        <w:ind w:left="537" w:right="-20" w:hanging="216"/>
        <w:jc w:val="left"/>
      </w:pPr>
      <w:r>
        <w:rPr/>
        <w:pict>
          <v:shape style="position:absolute;margin-left:85.199997pt;margin-top:316.019928pt;width:467.99994pt;height:180pt;mso-position-horizontal-relative:page;mso-position-vertical-relative:page;z-index:-519" type="#_x0000_t202" filled="f" stroked="f">
            <v:textbox inset="0,0,0,0">
              <w:txbxContent>
                <w:p>
                  <w:pPr>
                    <w:spacing w:line="100" w:lineRule="exact" w:before="7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ind w:left="504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s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30"/>
                    <w:ind w:left="936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1224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d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5"/>
                    <w:ind w:left="1224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r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936" w:right="-20" w:firstLine="0"/>
                    <w:jc w:val="left"/>
                    <w:rPr>
                      <w:rFonts w:ascii="OCR A Extended" w:hAnsi="OCR A Extended" w:cs="OCR A Extended" w:eastAsia="OCR A Extended"/>
                      <w:sz w:val="17"/>
                      <w:szCs w:val="17"/>
                    </w:rPr>
                  </w:pP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&lt;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/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B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o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c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k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a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m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i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4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-1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3"/>
                      <w:sz w:val="17"/>
                      <w:szCs w:val="17"/>
                    </w:rPr>
                    <w:t>&gt;</w:t>
                  </w:r>
                  <w:r>
                    <w:rPr>
                      <w:rFonts w:ascii="OCR A Extended" w:hAnsi="OCR A Extended" w:cs="OCR A Extended" w:eastAsia="OCR A Extended"/>
                      <w:b w:val="0"/>
                      <w:bCs w:val="0"/>
                      <w:spacing w:val="0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line="280" w:lineRule="exact" w:before="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spacing w:line="252" w:lineRule="auto"/>
                    <w:ind w:left="101" w:right="1127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0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w w:val="100"/>
                      <w:sz w:val="21"/>
                      <w:szCs w:val="21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rd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ack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ck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3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are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7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me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4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7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3"/>
                      <w:w w:val="100"/>
                      <w:sz w:val="21"/>
                      <w:szCs w:val="21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cal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2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2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2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2"/>
                      <w:sz w:val="21"/>
                      <w:szCs w:val="21"/>
                    </w:rPr>
                    <w:t>ck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2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w w:val="100"/>
                      <w:sz w:val="21"/>
                      <w:szCs w:val="21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8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5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ers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8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7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5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2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7"/>
                      <w:w w:val="102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w w:val="102"/>
                      <w:sz w:val="21"/>
                      <w:szCs w:val="21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2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2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4.699997pt;margin-top:315.519928pt;width:468.99994pt;height:181pt;mso-position-horizontal-relative:page;mso-position-vertical-relative:page;z-index:-518" coordorigin="1694,6310" coordsize="9380,3620">
            <v:shape style="position:absolute;left:4934;top:6407;width:2381;height:1502" type="#_x0000_t75">
              <v:imagedata r:id="rId9" o:title=""/>
            </v:shape>
            <v:group style="position:absolute;left:1704;top:6320;width:9360;height:3600" coordorigin="1704,6320" coordsize="9360,3600">
              <v:shape style="position:absolute;left:1704;top:6320;width:9360;height:3600" coordorigin="1704,6320" coordsize="9360,3600" path="m1704,6320l11064,6320,11064,9920,1704,9920,1704,6320xe" filled="t" fillcolor="#FFFFFF" stroked="f">
                <v:path arrowok="t"/>
                <v:fill/>
              </v:shape>
            </v:group>
            <v:group style="position:absolute;left:1706;top:6323;width:9360;height:3600" coordorigin="1706,6323" coordsize="9360,3600">
              <v:shape style="position:absolute;left:1706;top:6323;width:9360;height:3600" coordorigin="1706,6323" coordsize="9360,3600" path="m1706,6323l11066,6323,11066,9923,1706,9923,1706,6323xe" filled="f" stroked="t" strokeweight=".7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</w:p>
    <w:p>
      <w:pPr>
        <w:pStyle w:val="Body"/>
        <w:numPr>
          <w:ilvl w:val="0"/>
          <w:numId w:val="3"/>
        </w:numPr>
        <w:tabs>
          <w:tab w:pos="520" w:val="left"/>
        </w:tabs>
        <w:spacing w:line="276" w:lineRule="exact"/>
        <w:ind w:left="537" w:right="-20" w:hanging="216"/>
        <w:jc w:val="left"/>
      </w:pP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"/>
        <w:numPr>
          <w:ilvl w:val="0"/>
          <w:numId w:val="3"/>
        </w:numPr>
        <w:tabs>
          <w:tab w:pos="520" w:val="left"/>
        </w:tabs>
        <w:spacing w:line="277" w:lineRule="exact"/>
        <w:ind w:left="537" w:right="-20" w:hanging="216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"/>
        <w:spacing w:line="225" w:lineRule="exact"/>
        <w:ind w:left="499" w:right="2588" w:firstLine="0"/>
        <w:jc w:val="center"/>
      </w:pP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ub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99"/>
        </w:rPr>
        <w:t>b</w:t>
      </w:r>
      <w:r>
        <w:rPr>
          <w:b w:val="0"/>
          <w:bCs w:val="0"/>
          <w:spacing w:val="1"/>
          <w:w w:val="99"/>
        </w:rPr>
        <w:t>l</w:t>
      </w:r>
      <w:r>
        <w:rPr>
          <w:b w:val="0"/>
          <w:bCs w:val="0"/>
          <w:spacing w:val="0"/>
          <w:w w:val="99"/>
        </w:rPr>
        <w:t>o</w:t>
      </w:r>
      <w:r>
        <w:rPr>
          <w:b w:val="0"/>
          <w:bCs w:val="0"/>
          <w:spacing w:val="-1"/>
          <w:w w:val="99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"/>
        <w:numPr>
          <w:ilvl w:val="0"/>
          <w:numId w:val="3"/>
        </w:numPr>
        <w:tabs>
          <w:tab w:pos="520" w:val="left"/>
        </w:tabs>
        <w:spacing w:line="346" w:lineRule="exact"/>
        <w:ind w:left="537" w:right="-20" w:hanging="216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5"/>
          <w:w w:val="100"/>
        </w:rPr>
        <w:t>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00" w:val="left"/>
        </w:tabs>
        <w:ind w:left="710" w:right="-20" w:hanging="60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angSp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"/>
        <w:spacing w:line="274" w:lineRule="exact"/>
        <w:ind w:left="105" w:right="-20" w:firstLine="0"/>
        <w:jc w:val="left"/>
      </w:pP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40" w:lineRule="auto" w:before="2"/>
        <w:ind w:left="105" w:right="389" w:firstLine="0"/>
        <w:jc w:val="left"/>
      </w:pP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"/>
        </w:numPr>
        <w:tabs>
          <w:tab w:pos="520" w:val="left"/>
        </w:tabs>
        <w:ind w:left="527" w:right="-20" w:hanging="422"/>
        <w:jc w:val="left"/>
        <w:rPr>
          <w:b w:val="0"/>
          <w:bCs w:val="0"/>
        </w:rPr>
      </w:pPr>
      <w:r>
        <w:rPr>
          <w:spacing w:val="-2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c</w:t>
      </w:r>
      <w:r>
        <w:rPr>
          <w:spacing w:val="1"/>
          <w:w w:val="100"/>
        </w:rPr>
        <w:t>k</w:t>
      </w:r>
      <w:r>
        <w:rPr>
          <w:spacing w:val="2"/>
          <w:w w:val="100"/>
        </w:rPr>
        <w:t>F</w:t>
      </w:r>
      <w:r>
        <w:rPr>
          <w:spacing w:val="0"/>
          <w:w w:val="100"/>
        </w:rPr>
        <w:t>a</w:t>
      </w:r>
      <w:r>
        <w:rPr>
          <w:spacing w:val="2"/>
          <w:w w:val="100"/>
        </w:rPr>
        <w:t>m</w:t>
      </w:r>
      <w:r>
        <w:rPr>
          <w:spacing w:val="1"/>
          <w:w w:val="100"/>
        </w:rPr>
        <w:t>i</w:t>
      </w:r>
      <w:r>
        <w:rPr>
          <w:spacing w:val="1"/>
          <w:w w:val="100"/>
        </w:rPr>
        <w:t>l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4" w:lineRule="exact"/>
        <w:ind w:left="105" w:right="-20" w:firstLine="0"/>
        <w:jc w:val="left"/>
      </w:pP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g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oup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"/>
        <w:spacing w:line="240" w:lineRule="auto" w:before="2"/>
        <w:ind w:left="105" w:right="84" w:firstLine="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dd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g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x.</w:t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300" w:val="left"/>
        </w:tabs>
        <w:spacing w:before="22"/>
        <w:ind w:left="316" w:right="-20" w:hanging="211"/>
        <w:jc w:val="left"/>
        <w:rPr>
          <w:b w:val="0"/>
          <w:bCs w:val="0"/>
        </w:rPr>
      </w:pPr>
      <w:r>
        <w:rPr>
          <w:spacing w:val="-1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e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f</w:t>
      </w:r>
      <w:r>
        <w:rPr>
          <w:spacing w:val="0"/>
          <w:w w:val="100"/>
        </w:rPr>
        <w:t>y</w:t>
      </w:r>
      <w:r>
        <w:rPr>
          <w:spacing w:val="4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Wo</w:t>
      </w:r>
      <w:r>
        <w:rPr>
          <w:spacing w:val="6"/>
          <w:w w:val="100"/>
        </w:rPr>
        <w:t>r</w:t>
      </w:r>
      <w:r>
        <w:rPr>
          <w:spacing w:val="-1"/>
          <w:w w:val="100"/>
        </w:rPr>
        <w:t>k</w:t>
      </w:r>
      <w:r>
        <w:rPr>
          <w:spacing w:val="2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c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520" w:val="left"/>
        </w:tabs>
        <w:ind w:left="527" w:right="-20" w:hanging="422"/>
        <w:jc w:val="left"/>
        <w:rPr>
          <w:b w:val="0"/>
          <w:bCs w:val="0"/>
        </w:rPr>
      </w:pPr>
      <w:r>
        <w:rPr>
          <w:spacing w:val="-2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c</w:t>
      </w:r>
      <w:r>
        <w:rPr>
          <w:spacing w:val="1"/>
          <w:w w:val="100"/>
        </w:rPr>
        <w:t>k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s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c</w:t>
      </w:r>
      <w:r>
        <w:rPr>
          <w:spacing w:val="1"/>
          <w:w w:val="100"/>
        </w:rPr>
        <w:t>k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w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4" w:lineRule="exact" w:before="7"/>
        <w:ind w:left="105" w:right="75" w:firstLine="0"/>
        <w:jc w:val="left"/>
      </w:pP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ogg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ind w:left="105" w:right="-20" w:firstLine="0"/>
        <w:jc w:val="left"/>
      </w:pP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y.</w:t>
      </w:r>
    </w:p>
    <w:p>
      <w:pPr>
        <w:pStyle w:val="Body"/>
        <w:numPr>
          <w:ilvl w:val="0"/>
          <w:numId w:val="5"/>
        </w:numPr>
        <w:tabs>
          <w:tab w:pos="520" w:val="left"/>
        </w:tabs>
        <w:spacing w:line="327" w:lineRule="exact"/>
        <w:ind w:left="537" w:right="-20" w:hanging="216"/>
        <w:jc w:val="left"/>
      </w:pP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</w:p>
    <w:p>
      <w:pPr>
        <w:pStyle w:val="Body"/>
        <w:spacing w:line="225" w:lineRule="exact"/>
        <w:ind w:left="537" w:right="-20" w:firstLine="0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opp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"/>
        <w:numPr>
          <w:ilvl w:val="0"/>
          <w:numId w:val="5"/>
        </w:numPr>
        <w:tabs>
          <w:tab w:pos="520" w:val="left"/>
        </w:tabs>
        <w:spacing w:line="327" w:lineRule="exact"/>
        <w:ind w:left="537" w:right="-20" w:hanging="216"/>
        <w:jc w:val="left"/>
      </w:pP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y: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odu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"/>
        <w:spacing w:line="225" w:lineRule="exact"/>
        <w:ind w:left="537" w:right="-20" w:firstLine="0"/>
        <w:jc w:val="left"/>
      </w:pP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4" w:lineRule="exact" w:before="7"/>
        <w:ind w:left="537" w:right="53" w:firstLine="0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ov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odu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"/>
        <w:numPr>
          <w:ilvl w:val="0"/>
          <w:numId w:val="5"/>
        </w:numPr>
        <w:tabs>
          <w:tab w:pos="520" w:val="left"/>
        </w:tabs>
        <w:spacing w:line="343" w:lineRule="exact"/>
        <w:ind w:left="537" w:right="-20" w:hanging="216"/>
        <w:jc w:val="left"/>
      </w:pP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0"/>
          <w:w w:val="100"/>
        </w:rPr>
      </w:r>
    </w:p>
    <w:p>
      <w:pPr>
        <w:spacing w:after="0" w:line="343" w:lineRule="exact"/>
        <w:jc w:val="left"/>
        <w:sectPr>
          <w:pgSz w:w="12240" w:h="15840"/>
          <w:pgMar w:top="1380" w:bottom="280" w:left="1700" w:right="1700"/>
        </w:sectPr>
      </w:pPr>
    </w:p>
    <w:p>
      <w:pPr>
        <w:pStyle w:val="Body"/>
        <w:numPr>
          <w:ilvl w:val="1"/>
          <w:numId w:val="5"/>
        </w:numPr>
        <w:tabs>
          <w:tab w:pos="640" w:val="left"/>
        </w:tabs>
        <w:spacing w:line="198" w:lineRule="auto" w:before="44"/>
        <w:ind w:left="657" w:right="491" w:hanging="216"/>
        <w:jc w:val="left"/>
      </w:pP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5"/>
          <w:w w:val="100"/>
        </w:rPr>
        <w:t>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" w:lineRule="exact" w:before="4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609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ents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633" w:right="1608" w:firstLine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cr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pt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768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4"/>
              <w:ind w:left="105" w:right="339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before="13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18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4"/>
              <w:ind w:left="105" w:right="543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-c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18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  <w:sz w:val="21"/>
                <w:szCs w:val="21"/>
              </w:rPr>
              <w:t>Se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4"/>
              <w:ind w:left="105" w:right="195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22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4"/>
              <w:ind w:left="105" w:right="94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0" w:val="left"/>
        </w:tabs>
        <w:spacing w:before="29"/>
        <w:ind w:left="647" w:right="-20" w:hanging="422"/>
        <w:jc w:val="left"/>
        <w:rPr>
          <w:b w:val="0"/>
          <w:bCs w:val="0"/>
        </w:rPr>
      </w:pPr>
      <w:r>
        <w:rPr>
          <w:spacing w:val="2"/>
          <w:w w:val="100"/>
        </w:rPr>
        <w:t>P</w:t>
      </w:r>
      <w:r>
        <w:rPr>
          <w:spacing w:val="0"/>
          <w:w w:val="100"/>
        </w:rPr>
        <w:t>ag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4" w:lineRule="exact" w:before="7"/>
        <w:ind w:left="225" w:right="601" w:firstLine="0"/>
        <w:jc w:val="left"/>
      </w:pP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441" w:right="1419" w:firstLine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"/>
                <w:w w:val="102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tes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633" w:right="1608" w:firstLine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cr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pt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2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2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er-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2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5" w:right="-20" w:firstLine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2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sectPr>
      <w:pgSz w:w="12240" w:h="15840"/>
      <w:pgMar w:top="1380" w:bottom="28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ITUS Cyberbit Basic">
    <w:altName w:val="TITUS Cyberbit Basic"/>
    <w:charset w:val="0"/>
    <w:family w:val="roman"/>
    <w:pitch w:val="variable"/>
  </w:font>
  <w:font w:name="OCR A Extended">
    <w:altName w:val="OCR A Extended"/>
    <w:charset w:val="0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"/>
      <w:lvlJc w:val="left"/>
      <w:pPr>
        <w:ind w:hanging="216"/>
      </w:pPr>
      <w:rPr>
        <w:rFonts w:hint="default" w:ascii="TITUS Cyberbit Basic" w:hAnsi="TITUS Cyberbit Basic" w:eastAsia="TITUS Cyberbit Basic"/>
        <w:w w:val="91"/>
        <w:sz w:val="24"/>
        <w:szCs w:val="24"/>
      </w:rPr>
    </w:lvl>
    <w:lvl w:ilvl="1">
      <w:start w:val="1"/>
      <w:numFmt w:val="bullet"/>
      <w:lvlText w:val=""/>
      <w:lvlJc w:val="left"/>
      <w:pPr>
        <w:ind w:hanging="216"/>
      </w:pPr>
      <w:rPr>
        <w:rFonts w:hint="default" w:ascii="TITUS Cyberbit Basic" w:hAnsi="TITUS Cyberbit Basic" w:eastAsia="TITUS Cyberbit Basic"/>
        <w:w w:val="9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hanging="42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2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216"/>
      </w:pPr>
      <w:rPr>
        <w:rFonts w:hint="default" w:ascii="TITUS Cyberbit Basic" w:hAnsi="TITUS Cyberbit Basic" w:eastAsia="TITUS Cyberbit Basic"/>
        <w:w w:val="9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hanging="542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2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42"/>
        <w:jc w:val="right"/>
      </w:pPr>
      <w:rPr>
        <w:rFonts w:hint="default" w:ascii="Times New Roman" w:hAnsi="Times New Roman" w:eastAsia="Times New Roman"/>
        <w:i/>
        <w:sz w:val="24"/>
        <w:szCs w:val="24"/>
      </w:rPr>
    </w:lvl>
    <w:lvl w:ilvl="3">
      <w:start w:val="1"/>
      <w:numFmt w:val="bullet"/>
      <w:lvlText w:val=""/>
      <w:lvlJc w:val="left"/>
      <w:pPr>
        <w:ind w:hanging="216"/>
      </w:pPr>
      <w:rPr>
        <w:rFonts w:hint="default" w:ascii="TITUS Cyberbit Basic" w:hAnsi="TITUS Cyberbit Basic" w:eastAsia="TITUS Cyberbit Basic"/>
        <w:w w:val="91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11"/>
        <w:jc w:val="left"/>
      </w:pPr>
      <w:rPr>
        <w:rFonts w:hint="default" w:ascii="Times New Roman" w:hAnsi="Times New Roman" w:eastAsia="Times New Roman"/>
        <w:b/>
        <w:bCs/>
        <w:w w:val="99"/>
        <w:sz w:val="28"/>
        <w:szCs w:val="28"/>
      </w:rPr>
    </w:lvl>
    <w:lvl w:ilvl="1">
      <w:start w:val="1"/>
      <w:numFmt w:val="bullet"/>
      <w:lvlText w:val=""/>
      <w:lvlJc w:val="left"/>
      <w:pPr>
        <w:ind w:hanging="216"/>
      </w:pPr>
      <w:rPr>
        <w:rFonts w:hint="default" w:ascii="TITUS Cyberbit Basic" w:hAnsi="TITUS Cyberbit Basic" w:eastAsia="TITUS Cyberbit Basic"/>
        <w:w w:val="9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" w:type="paragraph">
    <w:name w:val="Body"/>
    <w:basedOn w:val="Normal"/>
    <w:uiPriority w:val="1"/>
    <w:qFormat/>
    <w:pPr/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Ricarose Roque</dc:creator>
  <dc:title>Microsoft Word - xmlspec.doc</dc:title>
  <dcterms:created xsi:type="dcterms:W3CDTF">2013-03-22T09:27:42Z</dcterms:created>
  <dcterms:modified xsi:type="dcterms:W3CDTF">2013-03-22T09:27:42Z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2007-01-17T00:00:00Z</vt:filetime>
  </property>
  <property fmtid="{D5CDD505-2E9C-101B-9397-08002B2CF9AE}" pid="3" name="LastSaved">
    <vt:filetime>2013-03-22T00:00:00Z</vt:filetime>
  </property>
</Properties>
</file>